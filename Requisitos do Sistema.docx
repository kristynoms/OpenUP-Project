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307E8" w:rsidRDefault="007307E8">
      <w:pPr>
        <w:pStyle w:val="Ttulo"/>
      </w:pPr>
      <w:r>
        <w:fldChar w:fldCharType="begin"/>
      </w:r>
      <w:r>
        <w:instrText xml:space="preserve"> SUBJECT  \* MERGEFORMAT </w:instrText>
      </w:r>
      <w:r>
        <w:fldChar w:fldCharType="separate"/>
      </w:r>
      <w:r w:rsidR="00F3449B">
        <w:t>&lt;Project Name&gt;</w:t>
      </w:r>
      <w:r>
        <w:fldChar w:fldCharType="end"/>
      </w:r>
    </w:p>
    <w:p w:rsidR="007307E8" w:rsidRDefault="000B78E6">
      <w:pPr>
        <w:pStyle w:val="Ttulo"/>
      </w:pPr>
      <w:r>
        <w:t xml:space="preserve">System-Wide Requirements </w:t>
      </w:r>
      <w:r w:rsidR="00455F93">
        <w:t>Specification</w:t>
      </w:r>
    </w:p>
    <w:p w:rsidR="007307E8" w:rsidRDefault="007307E8">
      <w:pPr>
        <w:pStyle w:val="Corpodetexto3"/>
      </w:pPr>
      <w:r>
        <w:t>Usage note: There is procedural guidance within this template that appears in a style named InfoBlue.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rsidR="007307E8" w:rsidRDefault="007A0714">
      <w:pPr>
        <w:pStyle w:val="Ttulo1"/>
      </w:pPr>
      <w:bookmarkStart w:id="1" w:name="_Toc436203377"/>
      <w:bookmarkStart w:id="2" w:name="_Toc452813577"/>
      <w:r>
        <w:t>Introduction</w:t>
      </w:r>
    </w:p>
    <w:bookmarkEnd w:id="1"/>
    <w:bookmarkEnd w:id="2"/>
    <w:p w:rsidR="006058A0" w:rsidRDefault="00936B07" w:rsidP="006058A0">
      <w:pPr>
        <w:pStyle w:val="Ttulo1"/>
      </w:pPr>
      <w:r>
        <w:t>System</w:t>
      </w:r>
      <w:r w:rsidR="000B78E6">
        <w:t>-W</w:t>
      </w:r>
      <w:r w:rsidR="008642C2">
        <w:t>ide</w:t>
      </w:r>
      <w:r w:rsidR="0092076C">
        <w:t xml:space="preserve"> </w:t>
      </w:r>
      <w:r w:rsidR="00AD1214">
        <w:t>Functional</w:t>
      </w:r>
      <w:r w:rsidR="005E51CA">
        <w:t xml:space="preserve"> Requirements</w:t>
      </w:r>
    </w:p>
    <w:p w:rsidR="006D4753" w:rsidRDefault="00344068" w:rsidP="006D4753">
      <w:pPr>
        <w:pStyle w:val="InfoBlue"/>
      </w:pPr>
      <w: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rsidR="008C2B65" w:rsidRDefault="008C2B65" w:rsidP="008C2B65">
      <w:pPr>
        <w:pStyle w:val="Ttulo1"/>
      </w:pPr>
      <w:r>
        <w:t>System Qualities</w:t>
      </w:r>
    </w:p>
    <w:p w:rsidR="008C2B65" w:rsidRDefault="008C2B65" w:rsidP="008C2B65">
      <w:pPr>
        <w:pStyle w:val="InfoBlue"/>
      </w:pPr>
      <w:r>
        <w:t xml:space="preserve"> [</w:t>
      </w:r>
      <w:r w:rsidRPr="00700756">
        <w:t>Qualities represent the URPS in FURPS+ classification of supporting requirements</w:t>
      </w:r>
      <w:r w:rsidR="009A7FDE">
        <w:t>.</w:t>
      </w:r>
      <w:r>
        <w:t>]</w:t>
      </w:r>
    </w:p>
    <w:p w:rsidR="008C2B65" w:rsidRDefault="008C2B65" w:rsidP="008C2B65">
      <w:pPr>
        <w:pStyle w:val="Ttulo2"/>
      </w:pPr>
      <w:r>
        <w:t>Usability</w:t>
      </w:r>
    </w:p>
    <w:p w:rsidR="008C2B65" w:rsidRDefault="008C2B65" w:rsidP="008C2B65">
      <w:pPr>
        <w:pStyle w:val="InfoBlue"/>
      </w:pPr>
      <w:r>
        <w:t>[Describe requirements for q</w:t>
      </w:r>
      <w:r w:rsidRPr="00700756">
        <w:t xml:space="preserve">ualities </w:t>
      </w:r>
      <w:r w:rsidR="009A7FDE">
        <w:t>such as easy of use, easy of</w:t>
      </w:r>
      <w:r>
        <w:t xml:space="preserve"> learning, usabil</w:t>
      </w:r>
      <w:r w:rsidR="009A7FDE">
        <w:t>ity standards and localization.</w:t>
      </w:r>
      <w:r>
        <w:t>]</w:t>
      </w:r>
    </w:p>
    <w:p w:rsidR="008C2B65" w:rsidRDefault="008C2B65" w:rsidP="008C2B65">
      <w:pPr>
        <w:pStyle w:val="Ttulo2"/>
      </w:pPr>
      <w:r>
        <w:t>Reliability</w:t>
      </w:r>
    </w:p>
    <w:p w:rsidR="008C2B65" w:rsidRDefault="008C2B65" w:rsidP="008C2B65">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8C2B65" w:rsidRDefault="008C2B65" w:rsidP="008C2B65">
      <w:pPr>
        <w:pStyle w:val="Ttulo2"/>
      </w:pPr>
      <w:r>
        <w:t>Performance</w:t>
      </w:r>
    </w:p>
    <w:p w:rsidR="008C2B65" w:rsidRPr="00CC3BDE"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rsidR="008C2B65" w:rsidRDefault="008C2B65" w:rsidP="008C2B65">
      <w:pPr>
        <w:pStyle w:val="Ttulo2"/>
      </w:pPr>
      <w:r>
        <w:t>Supportability</w:t>
      </w:r>
    </w:p>
    <w:p w:rsidR="008C2B65" w:rsidRDefault="008C2B65" w:rsidP="008C2B65">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8C2B65" w:rsidRPr="008C2B65" w:rsidRDefault="008C2B65" w:rsidP="008C2B65">
      <w:pPr>
        <w:pStyle w:val="Corpodetexto"/>
      </w:pPr>
    </w:p>
    <w:p w:rsidR="008642C2" w:rsidRDefault="008C2B65" w:rsidP="008642C2">
      <w:pPr>
        <w:pStyle w:val="Ttulo1"/>
      </w:pPr>
      <w:r>
        <w:br w:type="page"/>
      </w:r>
      <w:r w:rsidR="008642C2">
        <w:lastRenderedPageBreak/>
        <w:t>System Interfaces</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Ttulo2"/>
      </w:pPr>
      <w:bookmarkStart w:id="3" w:name="_Toc492960770"/>
      <w:r>
        <w:t>User Interfaces</w:t>
      </w:r>
      <w:bookmarkEnd w:id="3"/>
    </w:p>
    <w:p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394B81" w:rsidP="00394B81">
      <w:pPr>
        <w:pStyle w:val="Ttulo3"/>
      </w:pPr>
      <w:r w:rsidRPr="0076343A">
        <w:t xml:space="preserve">Look &amp; Feel </w:t>
      </w:r>
    </w:p>
    <w:p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394B81" w:rsidP="00394B81">
      <w:pPr>
        <w:pStyle w:val="Ttulo3"/>
      </w:pPr>
      <w:r>
        <w:t>Layout and Navigation Requirements</w:t>
      </w:r>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Default="00394B81" w:rsidP="00394B81">
      <w:pPr>
        <w:pStyle w:val="Ttulo3"/>
      </w:pPr>
      <w:r>
        <w:t>Consistency</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Default="00394B81" w:rsidP="00394B81">
      <w:pPr>
        <w:pStyle w:val="Ttulo3"/>
      </w:pPr>
      <w:r>
        <w:t>User Personalization &amp; Customization Requirements</w:t>
      </w:r>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Ttulo2"/>
      </w:pPr>
      <w:bookmarkStart w:id="4" w:name="_Toc492960772"/>
      <w:r>
        <w:t>Interfaces</w:t>
      </w:r>
      <w:bookmarkEnd w:id="4"/>
      <w:r>
        <w:t xml:space="preserve"> to External Systems or Devices</w:t>
      </w:r>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Default="00394B81" w:rsidP="00394B81">
      <w:pPr>
        <w:pStyle w:val="Ttulo3"/>
      </w:pPr>
      <w:r>
        <w:t>Software Interfaces</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Ttulo3"/>
      </w:pPr>
      <w:bookmarkStart w:id="5" w:name="_Toc492960771"/>
      <w:r>
        <w:t>Hardware Interfaces</w:t>
      </w:r>
      <w:bookmarkEnd w:id="5"/>
    </w:p>
    <w:p w:rsidR="00394B81" w:rsidRDefault="00394B81" w:rsidP="00394B81">
      <w:pPr>
        <w:pStyle w:val="InfoBlue"/>
      </w:pPr>
      <w:r>
        <w:t>[This section defines any hardware interfaces that are to be supported by the software, including logical structure, physical addresses, expected behavior, and so on.]</w:t>
      </w:r>
    </w:p>
    <w:p w:rsidR="00394B81" w:rsidRDefault="00394B81" w:rsidP="00394B81">
      <w:pPr>
        <w:pStyle w:val="Ttulo3"/>
      </w:pPr>
      <w:bookmarkStart w:id="6" w:name="_Toc492960773"/>
      <w:r>
        <w:t>Communications Interfaces</w:t>
      </w:r>
      <w:bookmarkEnd w:id="6"/>
    </w:p>
    <w:p w:rsidR="008642C2" w:rsidRDefault="00394B81" w:rsidP="00E66686">
      <w:pPr>
        <w:pStyle w:val="InfoBlue"/>
      </w:pPr>
      <w:r>
        <w:t>[Describe any communications interfaces to other systems or devices such as local area networks, remote serial devices, and so on.]</w:t>
      </w:r>
    </w:p>
    <w:p w:rsidR="008C2B65" w:rsidRDefault="008C2B65" w:rsidP="008645FB">
      <w:pPr>
        <w:pStyle w:val="Ttulo1"/>
        <w:sectPr w:rsidR="008C2B65">
          <w:headerReference w:type="default" r:id="rId8"/>
          <w:footerReference w:type="default" r:id="rId9"/>
          <w:pgSz w:w="12240" w:h="15840" w:code="1"/>
          <w:pgMar w:top="1440" w:right="1440" w:bottom="1440" w:left="1440" w:header="720" w:footer="720" w:gutter="0"/>
          <w:cols w:space="720"/>
        </w:sectPr>
      </w:pPr>
    </w:p>
    <w:p w:rsidR="008645FB" w:rsidRDefault="008645FB" w:rsidP="008645FB">
      <w:pPr>
        <w:pStyle w:val="Ttulo1"/>
      </w:pPr>
      <w:r>
        <w:lastRenderedPageBreak/>
        <w:t>Business Rules</w:t>
      </w:r>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8645FB">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8645FB" w:rsidP="008645FB">
      <w:pPr>
        <w:pStyle w:val="Ttulo2"/>
      </w:pPr>
      <w:r>
        <w:t>&lt;Rule class name&gt;</w:t>
      </w:r>
    </w:p>
    <w:p w:rsidR="008645FB" w:rsidRDefault="008645FB" w:rsidP="008645FB">
      <w:pPr>
        <w:pStyle w:val="Ttulo3"/>
      </w:pPr>
      <w:r>
        <w:t>&lt;Rule name and ID&gt;</w:t>
      </w:r>
    </w:p>
    <w:p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46F25" w:rsidP="00D95381">
      <w:pPr>
        <w:pStyle w:val="Ttulo1"/>
      </w:pPr>
      <w:bookmarkStart w:id="7" w:name="_Toc492960765"/>
      <w:r>
        <w:t>System</w:t>
      </w:r>
      <w:r w:rsidR="00D95381">
        <w:t xml:space="preserve"> Constraints</w:t>
      </w:r>
      <w:bookmarkEnd w:id="7"/>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1229FF" w:rsidRDefault="00846F25" w:rsidP="005A7A45">
      <w:pPr>
        <w:pStyle w:val="Ttulo1"/>
      </w:pPr>
      <w:r>
        <w:t>System</w:t>
      </w:r>
      <w:r w:rsidR="009237C4">
        <w:t xml:space="preserve"> Compliance</w:t>
      </w:r>
    </w:p>
    <w:p w:rsidR="001229FF" w:rsidRDefault="001229FF" w:rsidP="001229FF">
      <w:pPr>
        <w:pStyle w:val="Ttulo2"/>
      </w:pPr>
      <w:bookmarkStart w:id="8" w:name="_Toc492960774"/>
      <w:r>
        <w:t>Licensing Requirements</w:t>
      </w:r>
      <w:bookmarkEnd w:id="8"/>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1229FF" w:rsidRDefault="001229FF" w:rsidP="001229FF">
      <w:pPr>
        <w:pStyle w:val="Ttulo2"/>
      </w:pPr>
      <w:bookmarkStart w:id="9" w:name="_Toc492960775"/>
      <w:r>
        <w:t>Legal, Copyright, and Other Notices</w:t>
      </w:r>
      <w:bookmarkEnd w:id="9"/>
    </w:p>
    <w:p w:rsidR="001229FF" w:rsidRDefault="001229FF" w:rsidP="001229FF">
      <w:pPr>
        <w:pStyle w:val="InfoBlue"/>
      </w:pPr>
      <w:r>
        <w:t>[This section describes any necessary legal disclaimers, warranties, copyright notices, patent notice, wordmark, trademark, or logo compliance issues for the software.]</w:t>
      </w:r>
    </w:p>
    <w:p w:rsidR="001229FF" w:rsidRDefault="001229FF" w:rsidP="001229FF">
      <w:pPr>
        <w:pStyle w:val="Ttulo2"/>
      </w:pPr>
      <w:bookmarkStart w:id="10" w:name="_Toc492960776"/>
      <w:r>
        <w:t>Applicable Standards</w:t>
      </w:r>
      <w:bookmarkEnd w:id="10"/>
    </w:p>
    <w:p w:rsidR="001229FF" w:rsidRP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F6699" w:rsidRDefault="00846F25" w:rsidP="000F6699">
      <w:pPr>
        <w:pStyle w:val="Ttulo1"/>
      </w:pPr>
      <w:r>
        <w:t>System</w:t>
      </w:r>
      <w:r w:rsidR="000F6699">
        <w:t xml:space="preserve"> Documentation</w:t>
      </w:r>
    </w:p>
    <w:p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F1B" w:rsidRDefault="007D1F1B">
      <w:r>
        <w:separator/>
      </w:r>
    </w:p>
  </w:endnote>
  <w:endnote w:type="continuationSeparator" w:id="0">
    <w:p w:rsidR="007D1F1B" w:rsidRDefault="007D1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blPrEx>
        <w:tblCellMar>
          <w:top w:w="0" w:type="dxa"/>
          <w:bottom w:w="0" w:type="dxa"/>
        </w:tblCellMar>
      </w:tblPrEx>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fldSimple w:instr=" DOCPROPERTY &quot;Company&quot;  \* MERGEFORMAT ">
            <w:r w:rsidR="00F3449B">
              <w:t>&lt;Company Name&gt;</w:t>
            </w:r>
          </w:fldSimple>
          <w:r>
            <w:t xml:space="preserve">, </w:t>
          </w:r>
          <w:r>
            <w:fldChar w:fldCharType="begin"/>
          </w:r>
          <w:r>
            <w:instrText xml:space="preserve"> DATE \@ "yyyy" </w:instrText>
          </w:r>
          <w:r>
            <w:fldChar w:fldCharType="separate"/>
          </w:r>
          <w:r w:rsidR="00F3449B">
            <w:rPr>
              <w:noProof/>
            </w:rPr>
            <w:t>2013</w:t>
          </w:r>
          <w:r>
            <w:fldChar w:fldCharType="end"/>
          </w:r>
        </w:p>
      </w:tc>
      <w:tc>
        <w:tcPr>
          <w:tcW w:w="3162" w:type="dxa"/>
          <w:tcBorders>
            <w:top w:val="nil"/>
            <w:left w:val="nil"/>
            <w:bottom w:val="nil"/>
            <w:right w:val="nil"/>
          </w:tcBorders>
        </w:tcPr>
        <w:p w:rsidR="000B78E6" w:rsidRDefault="000B78E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F3449B">
            <w:rPr>
              <w:rStyle w:val="Nmerodepgina"/>
              <w:noProof/>
            </w:rPr>
            <w:t>3</w:t>
          </w:r>
          <w:r>
            <w:rPr>
              <w:rStyle w:val="Nmerodepgina"/>
            </w:rPr>
            <w:fldChar w:fldCharType="end"/>
          </w:r>
        </w:p>
      </w:tc>
    </w:tr>
  </w:tbl>
  <w:p w:rsidR="000B78E6" w:rsidRDefault="000B78E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F1B" w:rsidRDefault="007D1F1B">
      <w:r>
        <w:separator/>
      </w:r>
    </w:p>
  </w:footnote>
  <w:footnote w:type="continuationSeparator" w:id="0">
    <w:p w:rsidR="007D1F1B" w:rsidRDefault="007D1F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blPrEx>
        <w:tblCellMar>
          <w:top w:w="0" w:type="dxa"/>
          <w:bottom w:w="0" w:type="dxa"/>
        </w:tblCellMar>
      </w:tblPrEx>
      <w:tc>
        <w:tcPr>
          <w:tcW w:w="6379" w:type="dxa"/>
        </w:tcPr>
        <w:p w:rsidR="000B78E6" w:rsidRDefault="000B78E6">
          <w:r>
            <w:rPr>
              <w:b/>
            </w:rPr>
            <w:fldChar w:fldCharType="begin"/>
          </w:r>
          <w:r>
            <w:rPr>
              <w:b/>
            </w:rPr>
            <w:instrText xml:space="preserve"> SUBJECT  \* MERGEFORMAT </w:instrText>
          </w:r>
          <w:r>
            <w:rPr>
              <w:b/>
            </w:rPr>
            <w:fldChar w:fldCharType="separate"/>
          </w:r>
          <w:r w:rsidR="00F3449B" w:rsidRPr="00F3449B">
            <w:t>&lt;Project Name&gt;</w:t>
          </w:r>
          <w:r>
            <w:rPr>
              <w:b/>
            </w:rPr>
            <w:fldChar w:fldCharType="end"/>
          </w:r>
        </w:p>
      </w:tc>
      <w:tc>
        <w:tcPr>
          <w:tcW w:w="3179" w:type="dxa"/>
        </w:tcPr>
        <w:p w:rsidR="000B78E6" w:rsidRDefault="000B78E6">
          <w:pPr>
            <w:tabs>
              <w:tab w:val="left" w:pos="1135"/>
            </w:tabs>
            <w:spacing w:before="40"/>
            <w:ind w:right="68"/>
          </w:pPr>
          <w:r>
            <w:t xml:space="preserve"> </w:t>
          </w:r>
        </w:p>
      </w:tc>
    </w:tr>
    <w:tr w:rsidR="000B78E6">
      <w:tblPrEx>
        <w:tblCellMar>
          <w:top w:w="0" w:type="dxa"/>
          <w:bottom w:w="0" w:type="dxa"/>
        </w:tblCellMar>
      </w:tblPrEx>
      <w:tc>
        <w:tcPr>
          <w:tcW w:w="6379" w:type="dxa"/>
        </w:tcPr>
        <w:p w:rsidR="000B78E6" w:rsidRDefault="000B78E6">
          <w:fldSimple w:instr=" TITLE  \* MERGEFORMAT ">
            <w:r w:rsidR="00F3449B">
              <w:t>Supporting Requirements</w:t>
            </w:r>
          </w:fldSimple>
          <w:r>
            <w:t xml:space="preserve"> Specification</w:t>
          </w:r>
        </w:p>
      </w:tc>
      <w:tc>
        <w:tcPr>
          <w:tcW w:w="3179" w:type="dxa"/>
        </w:tcPr>
        <w:p w:rsidR="000B78E6" w:rsidRDefault="000B78E6">
          <w:r>
            <w:t xml:space="preserve">  Date:  &lt;dd/mmm/yy&gt;</w:t>
          </w:r>
        </w:p>
      </w:tc>
    </w:tr>
  </w:tbl>
  <w:p w:rsidR="000B78E6" w:rsidRDefault="000B78E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9.25pt;height:27.75pt" o:bullet="t">
        <v:imagedata r:id="rId1" o:title="clip_image001"/>
      </v:shape>
    </w:pict>
  </w:numPicBullet>
  <w:numPicBullet w:numPicBulletId="1">
    <w:pict>
      <v:shape id="_x0000_i1034" type="#_x0000_t75" style="width:30.75pt;height:30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49B"/>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E1206"/>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1F1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C01BA3"/>
    <w:rsid w:val="00C03D90"/>
    <w:rsid w:val="00C139A0"/>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49B"/>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F3449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3449B"/>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F3449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3449B"/>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31210~4\AppData\Local\Temp\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systemwide_req_spec</Template>
  <TotalTime>13</TotalTime>
  <Pages>3</Pages>
  <Words>1092</Words>
  <Characters>5897</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6976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imagem</dc:creator>
  <cp:lastModifiedBy>imagem</cp:lastModifiedBy>
  <cp:revision>1</cp:revision>
  <cp:lastPrinted>2001-03-15T17:26:00Z</cp:lastPrinted>
  <dcterms:created xsi:type="dcterms:W3CDTF">2013-08-27T11:57:00Z</dcterms:created>
  <dcterms:modified xsi:type="dcterms:W3CDTF">2013-08-27T12:18:00Z</dcterms:modified>
</cp:coreProperties>
</file>